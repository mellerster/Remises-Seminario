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44DA" w:rsidRDefault="007344DA">
      <w:r>
        <w:t>Remis</w:t>
      </w:r>
      <w:r w:rsidR="00AF0A45">
        <w:t xml:space="preserve"> </w:t>
      </w:r>
    </w:p>
    <w:p w:rsidR="00E71773" w:rsidRDefault="00B32B3B">
      <w:r>
        <w:t xml:space="preserve">Comodidad de coche </w:t>
      </w:r>
    </w:p>
    <w:p w:rsidR="00E71773" w:rsidRDefault="007344DA">
      <w:r>
        <w:t xml:space="preserve">Chofer </w:t>
      </w:r>
    </w:p>
    <w:p w:rsidR="007344DA" w:rsidRDefault="007344DA">
      <w:r>
        <w:t>Agencia de remis</w:t>
      </w:r>
    </w:p>
    <w:p w:rsidR="007344DA" w:rsidRDefault="00AF0A45">
      <w:r>
        <w:t>Pasajero</w:t>
      </w:r>
    </w:p>
    <w:p w:rsidR="00AF0A45" w:rsidRDefault="007344DA">
      <w:r>
        <w:t>Reserva</w:t>
      </w:r>
      <w:r w:rsidR="00E71773">
        <w:t xml:space="preserve"> </w:t>
      </w:r>
    </w:p>
    <w:p w:rsidR="00AF0A45" w:rsidRDefault="007344DA">
      <w:r>
        <w:t>Viaje</w:t>
      </w:r>
    </w:p>
    <w:p w:rsidR="00100031" w:rsidRDefault="00100031">
      <w:r>
        <w:t>¿Diferencias entre viaje y reserva?</w:t>
      </w:r>
    </w:p>
    <w:p w:rsidR="007344DA" w:rsidRDefault="007344DA">
      <w:r>
        <w:t>Beneficio</w:t>
      </w:r>
    </w:p>
    <w:p w:rsidR="007344DA" w:rsidRDefault="007344DA">
      <w:r>
        <w:t>Servicio</w:t>
      </w:r>
    </w:p>
    <w:p w:rsidR="00B32B3B" w:rsidRDefault="007344DA">
      <w:r>
        <w:t>Calificación</w:t>
      </w:r>
    </w:p>
    <w:p w:rsidR="008E6D5C" w:rsidRDefault="00B32B3B">
      <w:r>
        <w:t>Solicitud de amistad</w:t>
      </w:r>
    </w:p>
    <w:p w:rsidR="008E6D5C" w:rsidRDefault="008E6D5C">
      <w:r>
        <w:t xml:space="preserve">Viaje compartido con amigo (hay que ver </w:t>
      </w:r>
      <w:proofErr w:type="spellStart"/>
      <w:r>
        <w:t>como</w:t>
      </w:r>
      <w:proofErr w:type="spellEnd"/>
      <w:r>
        <w:t xml:space="preserve"> queda esto)</w:t>
      </w:r>
    </w:p>
    <w:p w:rsidR="008E6D5C" w:rsidRDefault="008E6D5C">
      <w:r>
        <w:t>Lugar (Cada dirección des</w:t>
      </w:r>
      <w:bookmarkStart w:id="0" w:name="_GoBack"/>
      <w:bookmarkEnd w:id="0"/>
      <w:r>
        <w:t>de/hasta que el usuario agrega será una entidad) Una idea con esto es luego</w:t>
      </w:r>
      <w:proofErr w:type="gramStart"/>
      <w:r>
        <w:t>..</w:t>
      </w:r>
      <w:proofErr w:type="gramEnd"/>
      <w:r>
        <w:t xml:space="preserve"> </w:t>
      </w:r>
      <w:proofErr w:type="gramStart"/>
      <w:r>
        <w:t>hacer</w:t>
      </w:r>
      <w:proofErr w:type="gramEnd"/>
      <w:r>
        <w:t xml:space="preserve"> un ranking de a donde se pidieron </w:t>
      </w:r>
      <w:proofErr w:type="spellStart"/>
      <w:r>
        <w:t>mas</w:t>
      </w:r>
      <w:proofErr w:type="spellEnd"/>
      <w:r>
        <w:t xml:space="preserve"> </w:t>
      </w:r>
      <w:proofErr w:type="spellStart"/>
      <w:r>
        <w:t>remises</w:t>
      </w:r>
      <w:proofErr w:type="spellEnd"/>
      <w:r>
        <w:t xml:space="preserve"> independientemente de  la agencia que se haya usado</w:t>
      </w:r>
    </w:p>
    <w:p w:rsidR="007344DA" w:rsidRDefault="007344DA"/>
    <w:sectPr w:rsidR="007344DA" w:rsidSect="00A360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A3317"/>
    <w:rsid w:val="00100031"/>
    <w:rsid w:val="002C1E5F"/>
    <w:rsid w:val="005438BA"/>
    <w:rsid w:val="006A3317"/>
    <w:rsid w:val="007344DA"/>
    <w:rsid w:val="007420B3"/>
    <w:rsid w:val="008E6D5C"/>
    <w:rsid w:val="00A360E5"/>
    <w:rsid w:val="00AE04A7"/>
    <w:rsid w:val="00AF0A45"/>
    <w:rsid w:val="00B32B3B"/>
    <w:rsid w:val="00D205EF"/>
    <w:rsid w:val="00E71773"/>
    <w:rsid w:val="00FB3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60E5"/>
    <w:pPr>
      <w:spacing w:after="200" w:line="276" w:lineRule="auto"/>
    </w:pPr>
    <w:rPr>
      <w:sz w:val="22"/>
      <w:szCs w:val="22"/>
      <w:lang w:val="es-E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66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</dc:creator>
  <cp:keywords/>
  <dc:description/>
  <cp:lastModifiedBy>Diego</cp:lastModifiedBy>
  <cp:revision>6</cp:revision>
  <dcterms:created xsi:type="dcterms:W3CDTF">2014-04-07T18:14:00Z</dcterms:created>
  <dcterms:modified xsi:type="dcterms:W3CDTF">2014-05-29T18:09:00Z</dcterms:modified>
</cp:coreProperties>
</file>